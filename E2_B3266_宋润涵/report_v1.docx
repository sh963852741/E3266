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915A" w14:textId="77777777" w:rsidR="00ED7F03" w:rsidRDefault="00ED7F03" w:rsidP="00ED7F03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792F752" wp14:editId="1C26DF88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E6C3" w14:textId="77777777" w:rsidR="00ED7F03" w:rsidRDefault="00ED7F03" w:rsidP="00ED7F03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A5A169C" wp14:editId="0D222CFA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A21A" w14:textId="77777777" w:rsidR="00ED7F03" w:rsidRPr="00D4081B" w:rsidRDefault="00ED7F03" w:rsidP="00ED7F03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AD4A26D" w14:textId="77777777" w:rsidR="00ED7F03" w:rsidRPr="00AC1E74" w:rsidRDefault="00ED7F03" w:rsidP="00ED7F03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3A68076A" w14:textId="77777777" w:rsidR="00ED7F03" w:rsidRDefault="00ED7F03" w:rsidP="00ED7F03">
      <w:pPr>
        <w:spacing w:line="720" w:lineRule="auto"/>
      </w:pPr>
    </w:p>
    <w:p w14:paraId="43F142DA" w14:textId="77777777" w:rsidR="00ED7F03" w:rsidRPr="00020260" w:rsidRDefault="00ED7F03" w:rsidP="00ED7F03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proofErr w:type="gramStart"/>
      <w:r w:rsidRPr="00020260"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ascii="Times New Roman" w:hAnsi="Times New Roman" w:hint="eastAsia"/>
          <w:b/>
          <w:sz w:val="28"/>
          <w:szCs w:val="28"/>
        </w:rPr>
        <w:t>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99E7AC4" w14:textId="60EE96CD" w:rsidR="00ED7F03" w:rsidRPr="00020260" w:rsidRDefault="00ED7F03" w:rsidP="00ED7F03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FD8754F" w14:textId="1C79956D" w:rsidR="00ED7F03" w:rsidRPr="00020260" w:rsidRDefault="00ED7F03" w:rsidP="00ED7F03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hint="eastAsia"/>
          <w:b/>
          <w:sz w:val="28"/>
          <w:szCs w:val="28"/>
          <w:u w:val="single"/>
        </w:rPr>
        <w:t>宋润涵</w:t>
      </w:r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E195C2C" w14:textId="0D4A595D" w:rsidR="00ED7F03" w:rsidRPr="00020260" w:rsidRDefault="00ED7F03" w:rsidP="00ED7F03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24320182203266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DF1E339" w14:textId="77777777" w:rsidR="00ED7F03" w:rsidRPr="00020260" w:rsidRDefault="00ED7F03" w:rsidP="00ED7F03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3A6B004" w14:textId="04F7CFDC" w:rsidR="00ED7F03" w:rsidRDefault="00ED7F03" w:rsidP="00ED7F03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7CBB46AB" w14:textId="77777777" w:rsidR="00ED7F03" w:rsidRDefault="00ED7F03" w:rsidP="00ED7F03">
      <w:pPr>
        <w:rPr>
          <w:rFonts w:hint="eastAsia"/>
        </w:rPr>
        <w:sectPr w:rsidR="00ED7F0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CDE9EEA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53831E32" w14:textId="261662CB" w:rsidR="00D328C3" w:rsidRDefault="00BB1EF7" w:rsidP="00D328C3">
      <w:pPr>
        <w:pStyle w:val="a0"/>
        <w:spacing w:before="120" w:after="120"/>
        <w:ind w:firstLine="480"/>
      </w:pPr>
      <w:r w:rsidRPr="00BB1EF7">
        <w:rPr>
          <w:rFonts w:hint="eastAsia"/>
        </w:rPr>
        <w:t>制作</w:t>
      </w:r>
      <w:r>
        <w:rPr>
          <w:rFonts w:hint="eastAsia"/>
        </w:rPr>
        <w:t>RS</w:t>
      </w:r>
      <w:r>
        <w:t>232</w:t>
      </w:r>
      <w:r w:rsidRPr="00BB1EF7">
        <w:rPr>
          <w:rFonts w:hint="eastAsia"/>
        </w:rPr>
        <w:t>双机通信程序，实现两台计算机通过</w:t>
      </w:r>
      <w:r w:rsidRPr="00BB1EF7">
        <w:rPr>
          <w:rFonts w:hint="eastAsia"/>
        </w:rPr>
        <w:t xml:space="preserve"> RS-232 </w:t>
      </w:r>
      <w:r w:rsidRPr="00BB1EF7">
        <w:rPr>
          <w:rFonts w:hint="eastAsia"/>
        </w:rPr>
        <w:t>串口相互连接。</w:t>
      </w:r>
      <w:r w:rsidR="003B1CEE">
        <w:rPr>
          <w:rFonts w:hint="eastAsia"/>
        </w:rPr>
        <w:t>该程序可以收发消息。</w:t>
      </w:r>
    </w:p>
    <w:p w14:paraId="43D8DF36" w14:textId="3E0A58B8" w:rsidR="00396775" w:rsidRPr="00D328C3" w:rsidRDefault="00396775" w:rsidP="0039677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由甲方向乙方发送字符串（如“</w:t>
      </w:r>
      <w:r>
        <w:rPr>
          <w:rFonts w:hint="eastAsia"/>
        </w:rPr>
        <w:t>Hello World!</w:t>
      </w:r>
      <w:r>
        <w:rPr>
          <w:rFonts w:hint="eastAsia"/>
        </w:rPr>
        <w:t>”），如格式如“</w:t>
      </w:r>
      <w:r>
        <w:rPr>
          <w:rFonts w:hint="eastAsia"/>
        </w:rPr>
        <w:t>[SENT 2015</w:t>
      </w:r>
      <w:r>
        <w:t xml:space="preserve"> </w:t>
      </w:r>
      <w:r>
        <w:rPr>
          <w:rFonts w:hint="eastAsia"/>
        </w:rPr>
        <w:t>03-26 08:01:15] Hello World!</w:t>
      </w:r>
      <w:r>
        <w:rPr>
          <w:rFonts w:hint="eastAsia"/>
        </w:rPr>
        <w:t>”，并在甲方界面上显示该字符串。同时，在乙方机器上显示“</w:t>
      </w:r>
      <w:r>
        <w:rPr>
          <w:rFonts w:hint="eastAsia"/>
        </w:rPr>
        <w:t>[RECV 2015-03-26 08:01:33] [SENT 2015-03-26 08:01:15] Hello World!</w:t>
      </w:r>
      <w:r>
        <w:rPr>
          <w:rFonts w:hint="eastAsia"/>
        </w:rPr>
        <w:t>”。</w:t>
      </w:r>
    </w:p>
    <w:p w14:paraId="682A54EB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3B08BA73" w14:textId="7FCB6547" w:rsidR="00491B9C" w:rsidRDefault="003B1CEE" w:rsidP="003B1CEE">
      <w:pPr>
        <w:pStyle w:val="a0"/>
        <w:spacing w:before="120" w:after="120"/>
        <w:ind w:leftChars="100" w:left="240" w:firstLineChars="100" w:firstLine="24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</w:t>
      </w:r>
      <w:r w:rsidRPr="003B1CEE">
        <w:rPr>
          <w:rFonts w:hint="eastAsia"/>
        </w:rPr>
        <w:t xml:space="preserve"> </w:t>
      </w:r>
      <w:r>
        <w:rPr>
          <w:rFonts w:hint="eastAsia"/>
        </w:rPr>
        <w:t>Professional SP3</w:t>
      </w:r>
      <w:r>
        <w:rPr>
          <w:rFonts w:hint="eastAsia"/>
        </w:rPr>
        <w:t>（运行于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Workstations</w:t>
      </w:r>
      <w:r>
        <w:t xml:space="preserve"> </w:t>
      </w:r>
      <w:r w:rsidRPr="003B1CEE">
        <w:t>15</w:t>
      </w:r>
      <w:r>
        <w:t xml:space="preserve"> </w:t>
      </w:r>
      <w:r>
        <w:rPr>
          <w:rFonts w:hint="eastAsia"/>
        </w:rPr>
        <w:t>Pro</w:t>
      </w:r>
      <w:r>
        <w:rPr>
          <w:rFonts w:hint="eastAsia"/>
        </w:rPr>
        <w:t>），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 xml:space="preserve">Studio </w:t>
      </w:r>
      <w:r>
        <w:t>2010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t>Net Framework 4.0</w:t>
      </w:r>
      <w:r>
        <w:rPr>
          <w:rFonts w:hint="eastAsia"/>
        </w:rPr>
        <w:t>）</w:t>
      </w:r>
      <w:r w:rsidR="00491B9C">
        <w:rPr>
          <w:rFonts w:hint="eastAsia"/>
        </w:rPr>
        <w:t>。</w:t>
      </w:r>
    </w:p>
    <w:p w14:paraId="58E5AA03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14:paraId="4D646D3B" w14:textId="682EF2F7" w:rsidR="003B1CEE" w:rsidRDefault="003B1CEE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C2BEC5B" wp14:editId="4FA8E4F4">
            <wp:extent cx="5486400" cy="4101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8E5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388" w14:textId="36A1D96F" w:rsidR="009E4BD8" w:rsidRDefault="003B1CEE" w:rsidP="009E4BD8">
      <w:pPr>
        <w:pStyle w:val="a0"/>
        <w:spacing w:before="120" w:after="120"/>
        <w:ind w:firstLine="480"/>
      </w:pPr>
      <w:r>
        <w:rPr>
          <w:rFonts w:hint="eastAsia"/>
        </w:rPr>
        <w:t>该程序的界面。上面是消息区，用来显示收发消息；下面是输入区可以输入要发送的文字，</w:t>
      </w:r>
      <w:r w:rsidR="009E4BD8">
        <w:rPr>
          <w:rFonts w:hint="eastAsia"/>
        </w:rPr>
        <w:t>点击“发送”按钮即可发送。另外该程序还</w:t>
      </w:r>
      <w:r>
        <w:rPr>
          <w:rFonts w:hint="eastAsia"/>
        </w:rPr>
        <w:t>可以</w:t>
      </w:r>
      <w:r w:rsidR="009E4BD8">
        <w:rPr>
          <w:rFonts w:hint="eastAsia"/>
        </w:rPr>
        <w:t>选择发送端口。</w:t>
      </w:r>
      <w:r w:rsidR="009E4BD8">
        <w:rPr>
          <w:rFonts w:hint="eastAsia"/>
          <w:noProof/>
        </w:rPr>
        <w:lastRenderedPageBreak/>
        <w:drawing>
          <wp:inline distT="0" distB="0" distL="0" distR="0" wp14:anchorId="43022833" wp14:editId="4D11579F">
            <wp:extent cx="5486400" cy="4107815"/>
            <wp:effectExtent l="0" t="0" r="0" b="6985"/>
            <wp:docPr id="2" name="图片 2" descr="RS-232 通信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821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BD8">
        <w:rPr>
          <w:rFonts w:hint="eastAsia"/>
        </w:rPr>
        <w:t>若没有找到串口，则发送按钮为灰色。（这是运行在我的物理机上的结果）</w:t>
      </w:r>
      <w:r w:rsidR="009E4BD8">
        <w:rPr>
          <w:rFonts w:hint="eastAsia"/>
          <w:noProof/>
        </w:rPr>
        <w:lastRenderedPageBreak/>
        <w:drawing>
          <wp:inline distT="0" distB="0" distL="0" distR="0" wp14:anchorId="452D6503" wp14:editId="29B59856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8BF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AE5" w14:textId="77777777" w:rsidR="009E4BD8" w:rsidRDefault="009E4BD8" w:rsidP="009E4BD8">
      <w:pPr>
        <w:pStyle w:val="a0"/>
        <w:spacing w:before="120" w:after="120"/>
        <w:ind w:firstLine="480"/>
      </w:pPr>
      <w:r>
        <w:rPr>
          <w:rFonts w:hint="eastAsia"/>
        </w:rPr>
        <w:t>发送方发送消息。</w:t>
      </w:r>
    </w:p>
    <w:p w14:paraId="2F7D72E2" w14:textId="6DAAE3B9" w:rsidR="009E4BD8" w:rsidRDefault="009E4BD8" w:rsidP="009E4BD8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0834D790" wp14:editId="35B149FB">
            <wp:extent cx="5486400" cy="4118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8433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C196" w14:textId="77777777" w:rsidR="009E4BD8" w:rsidRDefault="009E4BD8" w:rsidP="009E4BD8">
      <w:pPr>
        <w:pStyle w:val="a0"/>
        <w:spacing w:before="120" w:after="120"/>
        <w:ind w:firstLine="480"/>
      </w:pPr>
      <w:r>
        <w:rPr>
          <w:rFonts w:hint="eastAsia"/>
        </w:rPr>
        <w:t>接受方接收消息</w:t>
      </w:r>
    </w:p>
    <w:p w14:paraId="7A021C6C" w14:textId="42039E1E" w:rsidR="009E4BD8" w:rsidRDefault="009E4BD8" w:rsidP="009E4BD8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078EBC8" wp14:editId="35058448">
            <wp:extent cx="5486400" cy="41065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82A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64CE" w14:textId="25535F6D" w:rsidR="009E4BD8" w:rsidRDefault="009E4BD8" w:rsidP="009E4BD8">
      <w:pPr>
        <w:pStyle w:val="a0"/>
        <w:spacing w:before="120" w:after="120"/>
        <w:ind w:firstLine="480"/>
      </w:pPr>
      <w:r>
        <w:rPr>
          <w:rFonts w:hint="eastAsia"/>
        </w:rPr>
        <w:t>互相聊天实况。</w:t>
      </w:r>
    </w:p>
    <w:p w14:paraId="1C940A6F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5782F12C" w14:textId="544325C9" w:rsidR="00D4081B" w:rsidRDefault="00F412BA" w:rsidP="00F412BA">
      <w:pPr>
        <w:pStyle w:val="a0"/>
        <w:spacing w:before="120" w:after="120"/>
        <w:ind w:firstLine="480"/>
      </w:pPr>
      <w:r>
        <w:rPr>
          <w:rFonts w:hint="eastAsia"/>
        </w:rPr>
        <w:t>温习了如何使用</w:t>
      </w:r>
      <w:r>
        <w:rPr>
          <w:rFonts w:hint="eastAsia"/>
        </w:rPr>
        <w:t>C#</w:t>
      </w:r>
      <w:r>
        <w:rPr>
          <w:rFonts w:hint="eastAsia"/>
        </w:rPr>
        <w:t>编写图形界面程序</w:t>
      </w:r>
      <w:r w:rsidR="00396775">
        <w:rPr>
          <w:rFonts w:hint="eastAsia"/>
        </w:rPr>
        <w:t>（</w:t>
      </w:r>
      <w:r w:rsidR="00396775">
        <w:t>rich text</w:t>
      </w:r>
      <w:r w:rsidR="00396775">
        <w:rPr>
          <w:rFonts w:hint="eastAsia"/>
        </w:rPr>
        <w:t>控件、</w:t>
      </w:r>
      <w:r w:rsidR="00396775">
        <w:t>combo box</w:t>
      </w:r>
      <w:r w:rsidR="00396775">
        <w:rPr>
          <w:rFonts w:hint="eastAsia"/>
        </w:rPr>
        <w:t>控件）</w:t>
      </w:r>
      <w:r>
        <w:rPr>
          <w:rFonts w:hint="eastAsia"/>
        </w:rPr>
        <w:t>，温习了</w:t>
      </w:r>
      <w:r>
        <w:rPr>
          <w:rFonts w:hint="eastAsia"/>
        </w:rPr>
        <w:t>C#</w:t>
      </w:r>
      <w:r>
        <w:rPr>
          <w:rFonts w:hint="eastAsia"/>
        </w:rPr>
        <w:t>的事件</w:t>
      </w:r>
      <w:r w:rsidR="00396775">
        <w:rPr>
          <w:rFonts w:hint="eastAsia"/>
        </w:rPr>
        <w:t>（比如说串口的</w:t>
      </w:r>
      <w:r w:rsidR="00396775">
        <w:t>data received</w:t>
      </w:r>
      <w:r w:rsidR="00396775">
        <w:rPr>
          <w:rFonts w:hint="eastAsia"/>
        </w:rPr>
        <w:t>事件</w:t>
      </w:r>
      <w:r w:rsidR="009D60FE">
        <w:rPr>
          <w:rFonts w:hint="eastAsia"/>
        </w:rPr>
        <w:t>，发布者，订阅者，上下文</w:t>
      </w:r>
      <w:r w:rsidR="00396775">
        <w:rPr>
          <w:rFonts w:hint="eastAsia"/>
        </w:rPr>
        <w:t>）</w:t>
      </w:r>
      <w:r>
        <w:rPr>
          <w:rFonts w:hint="eastAsia"/>
        </w:rPr>
        <w:t>、委托</w:t>
      </w:r>
      <w:r w:rsidR="00396775">
        <w:rPr>
          <w:rFonts w:hint="eastAsia"/>
        </w:rPr>
        <w:t>（差不多是</w:t>
      </w:r>
      <w:r w:rsidR="00396775">
        <w:rPr>
          <w:rFonts w:hint="eastAsia"/>
        </w:rPr>
        <w:t>C++</w:t>
      </w:r>
      <w:r w:rsidR="00396775">
        <w:rPr>
          <w:rFonts w:hint="eastAsia"/>
        </w:rPr>
        <w:t>里面的函数指针）</w:t>
      </w:r>
      <w:r>
        <w:rPr>
          <w:rFonts w:hint="eastAsia"/>
        </w:rPr>
        <w:t>等特性。</w:t>
      </w:r>
    </w:p>
    <w:p w14:paraId="1E8CAE17" w14:textId="510DF2E0" w:rsidR="00396775" w:rsidRPr="00F412BA" w:rsidRDefault="009D60FE" w:rsidP="00F412BA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通信有了基本的了解（遗憾的是不能在物理机上运行）。</w:t>
      </w:r>
      <w:bookmarkStart w:id="0" w:name="_GoBack"/>
      <w:bookmarkEnd w:id="0"/>
      <w:r>
        <w:rPr>
          <w:rFonts w:hint="eastAsia"/>
        </w:rPr>
        <w:t>不过</w:t>
      </w:r>
      <w:r w:rsidR="00396775">
        <w:rPr>
          <w:rFonts w:hint="eastAsia"/>
        </w:rPr>
        <w:t>这个端口的比特率似乎可以任意设置，不知道是不是因为在虚拟机上运行的原因。</w:t>
      </w:r>
    </w:p>
    <w:sectPr w:rsidR="00396775" w:rsidRPr="00F412BA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D26A" w14:textId="77777777" w:rsidR="00D62D86" w:rsidRDefault="00D62D86" w:rsidP="007463A1">
      <w:r>
        <w:separator/>
      </w:r>
    </w:p>
  </w:endnote>
  <w:endnote w:type="continuationSeparator" w:id="0">
    <w:p w14:paraId="487ED14B" w14:textId="77777777" w:rsidR="00D62D86" w:rsidRDefault="00D62D86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9690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F1E8" w14:textId="77777777" w:rsidR="00D62D86" w:rsidRDefault="00D62D86" w:rsidP="007463A1">
      <w:r>
        <w:separator/>
      </w:r>
    </w:p>
  </w:footnote>
  <w:footnote w:type="continuationSeparator" w:id="0">
    <w:p w14:paraId="2741245D" w14:textId="77777777" w:rsidR="00D62D86" w:rsidRDefault="00D62D86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314B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80"/>
    <w:rsid w:val="00020260"/>
    <w:rsid w:val="00097805"/>
    <w:rsid w:val="0011621D"/>
    <w:rsid w:val="00361E53"/>
    <w:rsid w:val="00396775"/>
    <w:rsid w:val="003B1CEE"/>
    <w:rsid w:val="003D6017"/>
    <w:rsid w:val="00454347"/>
    <w:rsid w:val="00491B9C"/>
    <w:rsid w:val="004F7E27"/>
    <w:rsid w:val="00504650"/>
    <w:rsid w:val="00542597"/>
    <w:rsid w:val="007463A1"/>
    <w:rsid w:val="00892695"/>
    <w:rsid w:val="0097038D"/>
    <w:rsid w:val="009D60FE"/>
    <w:rsid w:val="009E4BD8"/>
    <w:rsid w:val="00AC1E74"/>
    <w:rsid w:val="00B377AF"/>
    <w:rsid w:val="00BB1EF7"/>
    <w:rsid w:val="00C049ED"/>
    <w:rsid w:val="00C07A96"/>
    <w:rsid w:val="00CD4A80"/>
    <w:rsid w:val="00D328C3"/>
    <w:rsid w:val="00D4081B"/>
    <w:rsid w:val="00D44FE3"/>
    <w:rsid w:val="00D452BA"/>
    <w:rsid w:val="00D5691D"/>
    <w:rsid w:val="00D62D86"/>
    <w:rsid w:val="00DC75FE"/>
    <w:rsid w:val="00ED7F03"/>
    <w:rsid w:val="00F4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B59E"/>
  <w15:chartTrackingRefBased/>
  <w15:docId w15:val="{844400F8-E250-4A22-A451-AEE2D44C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ua\Desktop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A8DD-191E-4F7D-AAD6-64A8688E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79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宋润涵</dc:creator>
  <cp:keywords/>
  <dc:description/>
  <cp:lastModifiedBy>宋 润涵</cp:lastModifiedBy>
  <cp:revision>5</cp:revision>
  <dcterms:created xsi:type="dcterms:W3CDTF">2020-02-29T10:17:00Z</dcterms:created>
  <dcterms:modified xsi:type="dcterms:W3CDTF">2020-03-01T04:38:00Z</dcterms:modified>
</cp:coreProperties>
</file>