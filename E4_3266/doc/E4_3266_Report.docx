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2728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2AA06B1" wp14:editId="0FCF7E68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0B63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63127E9" wp14:editId="46D4DE1A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B759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28FB97C4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56FA0A27" w14:textId="77777777" w:rsidR="00AC1E74" w:rsidRDefault="00AC1E74" w:rsidP="00020260">
      <w:pPr>
        <w:spacing w:line="720" w:lineRule="auto"/>
      </w:pPr>
    </w:p>
    <w:p w14:paraId="51644CBD" w14:textId="5FFBE39A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66610726" w:edGrp="everyone"/>
      <w:r w:rsidR="000A36ED" w:rsidRPr="000A36ED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="000A36ED" w:rsidRPr="000A36ED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0A36ED" w:rsidRPr="000A36ED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0A36ED" w:rsidRPr="000A36ED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0A36ED" w:rsidRPr="000A36ED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0A36ED" w:rsidRPr="000A36ED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0A36ED" w:rsidRPr="000A36ED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96661072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FE0CEF2" w14:textId="69ED63E5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7241583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0A36ED">
        <w:rPr>
          <w:rFonts w:ascii="Times New Roman" w:hAnsi="Times New Roman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87241583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E6FDD0D" w14:textId="226380E9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69764444" w:edGrp="everyone"/>
      <w:proofErr w:type="gramStart"/>
      <w:r w:rsidR="000A36ED">
        <w:rPr>
          <w:rFonts w:ascii="Times New Roman" w:hAnsi="Times New Roman" w:hint="eastAsia"/>
          <w:b/>
          <w:sz w:val="28"/>
          <w:szCs w:val="28"/>
          <w:u w:val="single"/>
        </w:rPr>
        <w:t>宋润涵</w:t>
      </w:r>
      <w:permEnd w:id="369764444"/>
      <w:proofErr w:type="gramEnd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4800BF8" w14:textId="2AAEDC73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6147906" w:edGrp="everyone"/>
      <w:r w:rsidR="000A36ED">
        <w:rPr>
          <w:rFonts w:ascii="Times New Roman" w:hAnsi="Times New Roman"/>
          <w:b/>
          <w:sz w:val="28"/>
          <w:szCs w:val="28"/>
          <w:u w:val="single"/>
        </w:rPr>
        <w:t>24320182203266</w:t>
      </w:r>
      <w:permEnd w:id="4614790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F58178A" w14:textId="798021CF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678849520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67884952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892805439" w:edGrp="everyone"/>
      <w:r w:rsidR="000A36ED">
        <w:rPr>
          <w:rFonts w:ascii="Times New Roman" w:hAnsi="Times New Roman"/>
          <w:b/>
          <w:sz w:val="28"/>
          <w:szCs w:val="28"/>
          <w:u w:val="single"/>
        </w:rPr>
        <w:t>3</w:t>
      </w:r>
      <w:permEnd w:id="89280543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564749191" w:edGrp="everyone"/>
      <w:r w:rsidR="000A36ED">
        <w:rPr>
          <w:rFonts w:ascii="Times New Roman" w:hAnsi="Times New Roman"/>
          <w:b/>
          <w:sz w:val="28"/>
          <w:szCs w:val="28"/>
          <w:u w:val="single"/>
        </w:rPr>
        <w:t>25</w:t>
      </w:r>
      <w:permEnd w:id="156474919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18BD8EF" w14:textId="4EE0B1E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844641557" w:edGrp="everyone"/>
      <w:r w:rsidR="007463A1">
        <w:rPr>
          <w:b/>
          <w:sz w:val="28"/>
          <w:szCs w:val="28"/>
        </w:rPr>
        <w:t>20</w:t>
      </w:r>
      <w:permEnd w:id="844641557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038762369" w:edGrp="everyone"/>
      <w:r w:rsidR="000A36ED">
        <w:rPr>
          <w:b/>
          <w:sz w:val="28"/>
          <w:szCs w:val="28"/>
        </w:rPr>
        <w:t>3</w:t>
      </w:r>
      <w:permEnd w:id="2038762369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565983763" w:edGrp="everyone"/>
      <w:r w:rsidR="000A36ED">
        <w:rPr>
          <w:b/>
          <w:sz w:val="28"/>
          <w:szCs w:val="28"/>
        </w:rPr>
        <w:t>29</w:t>
      </w:r>
      <w:permEnd w:id="565983763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D0E0D76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272A07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70D811B0" w14:textId="77777777" w:rsidR="000A36ED" w:rsidRDefault="000A36ED" w:rsidP="00D328C3">
      <w:pPr>
        <w:pStyle w:val="a0"/>
        <w:spacing w:before="120" w:after="120"/>
        <w:ind w:firstLine="480"/>
      </w:pPr>
      <w:permStart w:id="2130466938" w:edGrp="everyone"/>
      <w:r w:rsidRPr="000A36ED">
        <w:rPr>
          <w:rFonts w:hint="eastAsia"/>
        </w:rPr>
        <w:t>用</w:t>
      </w:r>
      <w:r w:rsidRPr="000A36ED">
        <w:rPr>
          <w:rFonts w:hint="eastAsia"/>
        </w:rPr>
        <w:t>Wireshark</w:t>
      </w:r>
      <w:r w:rsidRPr="000A36ED">
        <w:rPr>
          <w:rFonts w:hint="eastAsia"/>
        </w:rPr>
        <w:t>侦听并观察</w:t>
      </w:r>
      <w:r w:rsidRPr="000A36ED">
        <w:rPr>
          <w:rFonts w:hint="eastAsia"/>
        </w:rPr>
        <w:t>TCP</w:t>
      </w:r>
      <w:r w:rsidRPr="000A36ED">
        <w:rPr>
          <w:rFonts w:hint="eastAsia"/>
        </w:rPr>
        <w:t>数据段。观察其建立和撤除连接的过程，观察段</w:t>
      </w:r>
      <w:r w:rsidRPr="000A36ED">
        <w:rPr>
          <w:rFonts w:hint="eastAsia"/>
        </w:rPr>
        <w:t>ID</w:t>
      </w:r>
      <w:r w:rsidRPr="000A36ED">
        <w:rPr>
          <w:rFonts w:hint="eastAsia"/>
        </w:rPr>
        <w:t>、</w:t>
      </w:r>
      <w:r w:rsidRPr="000A36ED">
        <w:rPr>
          <w:rFonts w:hint="eastAsia"/>
        </w:rPr>
        <w:t xml:space="preserve"> </w:t>
      </w:r>
      <w:r w:rsidRPr="000A36ED">
        <w:rPr>
          <w:rFonts w:hint="eastAsia"/>
        </w:rPr>
        <w:t>窗口机制和拥塞控制机制等。</w:t>
      </w:r>
    </w:p>
    <w:p w14:paraId="7C84374A" w14:textId="38FA2E89" w:rsidR="00D328C3" w:rsidRPr="00D328C3" w:rsidRDefault="000A36ED" w:rsidP="00D328C3">
      <w:pPr>
        <w:pStyle w:val="a0"/>
        <w:spacing w:before="120" w:after="120"/>
        <w:ind w:firstLine="480"/>
      </w:pPr>
      <w:r w:rsidRPr="000A36ED">
        <w:rPr>
          <w:rFonts w:hint="eastAsia"/>
        </w:rPr>
        <w:t>用</w:t>
      </w:r>
      <w:r w:rsidRPr="000A36ED">
        <w:rPr>
          <w:rFonts w:hint="eastAsia"/>
        </w:rPr>
        <w:t xml:space="preserve"> Wireshark </w:t>
      </w:r>
      <w:r w:rsidRPr="000A36ED">
        <w:rPr>
          <w:rFonts w:hint="eastAsia"/>
        </w:rPr>
        <w:t>侦听并观察</w:t>
      </w:r>
      <w:r w:rsidRPr="000A36ED">
        <w:rPr>
          <w:rFonts w:hint="eastAsia"/>
        </w:rPr>
        <w:t xml:space="preserve"> FTP </w:t>
      </w:r>
      <w:r w:rsidRPr="000A36ED">
        <w:rPr>
          <w:rFonts w:hint="eastAsia"/>
        </w:rPr>
        <w:t>数据，分析其用户名密码所在报文的上下文特征，</w:t>
      </w:r>
      <w:r w:rsidRPr="000A36ED">
        <w:rPr>
          <w:rFonts w:hint="eastAsia"/>
        </w:rPr>
        <w:t xml:space="preserve"> </w:t>
      </w:r>
      <w:r w:rsidRPr="000A36ED">
        <w:rPr>
          <w:rFonts w:hint="eastAsia"/>
        </w:rPr>
        <w:t>再总结出提取用户名密码的有效方法。基于</w:t>
      </w:r>
      <w:r w:rsidRPr="000A36ED">
        <w:rPr>
          <w:rFonts w:hint="eastAsia"/>
        </w:rPr>
        <w:t xml:space="preserve"> </w:t>
      </w:r>
      <w:proofErr w:type="spellStart"/>
      <w:r w:rsidRPr="000A36ED">
        <w:rPr>
          <w:rFonts w:hint="eastAsia"/>
        </w:rPr>
        <w:t>WinPCAP</w:t>
      </w:r>
      <w:proofErr w:type="spellEnd"/>
      <w:r w:rsidRPr="000A36ED">
        <w:rPr>
          <w:rFonts w:hint="eastAsia"/>
        </w:rPr>
        <w:t xml:space="preserve"> </w:t>
      </w:r>
      <w:r w:rsidRPr="000A36ED">
        <w:rPr>
          <w:rFonts w:hint="eastAsia"/>
        </w:rPr>
        <w:t>工具包制作程序，实现</w:t>
      </w:r>
      <w:proofErr w:type="gramStart"/>
      <w:r w:rsidRPr="000A36ED">
        <w:rPr>
          <w:rFonts w:hint="eastAsia"/>
        </w:rPr>
        <w:t>监听网</w:t>
      </w:r>
      <w:proofErr w:type="gramEnd"/>
      <w:r w:rsidRPr="000A36ED">
        <w:rPr>
          <w:rFonts w:hint="eastAsia"/>
        </w:rPr>
        <w:t xml:space="preserve"> </w:t>
      </w:r>
      <w:r w:rsidRPr="000A36ED">
        <w:rPr>
          <w:rFonts w:hint="eastAsia"/>
        </w:rPr>
        <w:t>络上的</w:t>
      </w:r>
      <w:r w:rsidRPr="000A36ED">
        <w:rPr>
          <w:rFonts w:hint="eastAsia"/>
        </w:rPr>
        <w:t xml:space="preserve"> FTP </w:t>
      </w:r>
      <w:r w:rsidRPr="000A36ED">
        <w:rPr>
          <w:rFonts w:hint="eastAsia"/>
        </w:rPr>
        <w:t>数据流，解析协议内容，并作记录与统计。对用户登录行为进行记录。</w:t>
      </w:r>
    </w:p>
    <w:permEnd w:id="2130466938"/>
    <w:p w14:paraId="774A0F89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64F1054F" w14:textId="6E526991" w:rsidR="000A36ED" w:rsidRDefault="000A36ED" w:rsidP="00491B9C">
      <w:pPr>
        <w:pStyle w:val="a0"/>
        <w:spacing w:before="120" w:after="120"/>
        <w:ind w:firstLine="480"/>
      </w:pPr>
      <w:permStart w:id="1272005781" w:edGrp="everyone"/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，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WinPcap</w:t>
      </w:r>
      <w:proofErr w:type="spellEnd"/>
      <w:r>
        <w:t xml:space="preserve"> 4.1.2</w:t>
      </w:r>
      <w:r>
        <w:rPr>
          <w:rFonts w:hint="eastAsia"/>
        </w:rPr>
        <w:t>，</w:t>
      </w:r>
      <w:r>
        <w:rPr>
          <w:rFonts w:hint="eastAsia"/>
        </w:rPr>
        <w:t>C++</w:t>
      </w:r>
    </w:p>
    <w:permEnd w:id="1272005781"/>
    <w:p w14:paraId="7569CDCF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03463A31" w14:textId="1BEE5EDC" w:rsidR="00971BF7" w:rsidRDefault="00971BF7" w:rsidP="00892695">
      <w:pPr>
        <w:pStyle w:val="a0"/>
        <w:spacing w:before="120" w:after="120"/>
        <w:ind w:firstLine="480"/>
      </w:pPr>
      <w:permStart w:id="847208468" w:edGrp="everyone"/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27DEB5D1" w14:textId="22B9CDF4" w:rsidR="00971BF7" w:rsidRDefault="00971BF7" w:rsidP="00892695">
      <w:pPr>
        <w:pStyle w:val="a0"/>
        <w:spacing w:before="120" w:after="120"/>
        <w:ind w:firstLine="480"/>
      </w:pPr>
      <w:r w:rsidRPr="00971BF7">
        <w:rPr>
          <w:noProof/>
        </w:rPr>
        <w:drawing>
          <wp:inline distT="0" distB="0" distL="0" distR="0" wp14:anchorId="353930F7" wp14:editId="42D0C85F">
            <wp:extent cx="5486400" cy="370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DAD" w14:textId="44ECF4F7" w:rsidR="00971BF7" w:rsidRDefault="00971BF7" w:rsidP="00892695">
      <w:pPr>
        <w:pStyle w:val="a0"/>
        <w:spacing w:before="120" w:after="120"/>
        <w:ind w:firstLine="480"/>
      </w:pPr>
      <w:r>
        <w:rPr>
          <w:rFonts w:hint="eastAsia"/>
        </w:rPr>
        <w:t>断开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517E8D2F" w14:textId="589FB966" w:rsidR="00971BF7" w:rsidRDefault="00971BF7" w:rsidP="00892695">
      <w:pPr>
        <w:pStyle w:val="a0"/>
        <w:spacing w:before="120" w:after="120"/>
        <w:ind w:firstLine="480"/>
      </w:pPr>
      <w:r w:rsidRPr="00971BF7">
        <w:rPr>
          <w:noProof/>
        </w:rPr>
        <w:drawing>
          <wp:inline distT="0" distB="0" distL="0" distR="0" wp14:anchorId="39F005D2" wp14:editId="79D417BD">
            <wp:extent cx="5486400" cy="3752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751F" w14:textId="53C894E0" w:rsidR="00971BF7" w:rsidRDefault="00971BF7" w:rsidP="00892695">
      <w:pPr>
        <w:pStyle w:val="a0"/>
        <w:spacing w:before="120" w:after="120"/>
        <w:ind w:firstLine="480"/>
      </w:pPr>
      <w:r>
        <w:rPr>
          <w:rFonts w:hint="eastAsia"/>
        </w:rPr>
        <w:t>段</w:t>
      </w:r>
      <w:r>
        <w:rPr>
          <w:rFonts w:hint="eastAsia"/>
        </w:rPr>
        <w:t>ID</w:t>
      </w:r>
      <w:r>
        <w:rPr>
          <w:rFonts w:hint="eastAsia"/>
        </w:rPr>
        <w:t>拥塞控制等等</w:t>
      </w:r>
    </w:p>
    <w:p w14:paraId="51042852" w14:textId="3E91588F" w:rsidR="00971BF7" w:rsidRDefault="00971BF7" w:rsidP="00892695">
      <w:pPr>
        <w:pStyle w:val="a0"/>
        <w:spacing w:before="120" w:after="120"/>
        <w:ind w:firstLine="480"/>
      </w:pPr>
      <w:r w:rsidRPr="00971BF7">
        <w:rPr>
          <w:noProof/>
        </w:rPr>
        <w:lastRenderedPageBreak/>
        <w:drawing>
          <wp:inline distT="0" distB="0" distL="0" distR="0" wp14:anchorId="68FF39F1" wp14:editId="54A009D4">
            <wp:extent cx="5486400" cy="20231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B90" w14:textId="157796BE" w:rsidR="000A36ED" w:rsidRDefault="000A36ED" w:rsidP="00892695">
      <w:pPr>
        <w:pStyle w:val="a0"/>
        <w:spacing w:before="120" w:after="120"/>
        <w:ind w:firstLine="480"/>
      </w:pPr>
      <w:r>
        <w:rPr>
          <w:rFonts w:hint="eastAsia"/>
        </w:rPr>
        <w:t>程序启动界面，输入需要监听的端口号后进入监听模式。</w:t>
      </w:r>
    </w:p>
    <w:p w14:paraId="665B1747" w14:textId="57675358" w:rsidR="000A36ED" w:rsidRDefault="000A36ED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30514F6" wp14:editId="283B336F">
            <wp:extent cx="5486400" cy="2867660"/>
            <wp:effectExtent l="0" t="0" r="0" b="8890"/>
            <wp:docPr id="1" name="图片 1" descr="D:\编程\计算机网络\EXP4\Debug\EXP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A57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5A90" w14:textId="77777777" w:rsidR="00024167" w:rsidRDefault="000A36ED" w:rsidP="00892695">
      <w:pPr>
        <w:pStyle w:val="a0"/>
        <w:spacing w:before="120" w:after="120"/>
        <w:ind w:firstLine="480"/>
      </w:pPr>
      <w:r>
        <w:rPr>
          <w:rFonts w:hint="eastAsia"/>
        </w:rPr>
        <w:t>程序会监听</w:t>
      </w:r>
      <w:r>
        <w:rPr>
          <w:rFonts w:hint="eastAsia"/>
        </w:rPr>
        <w:t>FTP</w:t>
      </w:r>
      <w:r>
        <w:rPr>
          <w:rFonts w:hint="eastAsia"/>
        </w:rPr>
        <w:t>命令，并将命令显示出来，按</w:t>
      </w:r>
      <w:r>
        <w:rPr>
          <w:rFonts w:hint="eastAsia"/>
        </w:rPr>
        <w:t>ESC</w:t>
      </w:r>
      <w:r>
        <w:rPr>
          <w:rFonts w:hint="eastAsia"/>
        </w:rPr>
        <w:t>退出</w:t>
      </w:r>
      <w:r w:rsidR="00024167">
        <w:rPr>
          <w:rFonts w:hint="eastAsia"/>
        </w:rPr>
        <w:t>监听程序</w:t>
      </w:r>
    </w:p>
    <w:p w14:paraId="31F538D4" w14:textId="7B582E29" w:rsidR="000A36ED" w:rsidRDefault="00024167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0C91259A" wp14:editId="7B567424">
            <wp:extent cx="5486400" cy="2867660"/>
            <wp:effectExtent l="0" t="0" r="0" b="8890"/>
            <wp:docPr id="2" name="图片 2" descr="D:\编程\计算机网络\EXP4\Debug\EXP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437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16A" w14:textId="77777777" w:rsidR="00024167" w:rsidRDefault="00024167" w:rsidP="00892695">
      <w:pPr>
        <w:pStyle w:val="a0"/>
        <w:spacing w:before="120" w:after="120"/>
        <w:ind w:firstLine="480"/>
      </w:pPr>
      <w:r>
        <w:rPr>
          <w:rFonts w:hint="eastAsia"/>
        </w:rPr>
        <w:t>程序会将登录信息保存在</w:t>
      </w:r>
      <w:r>
        <w:rPr>
          <w:rFonts w:hint="eastAsia"/>
        </w:rPr>
        <w:t>CSV</w:t>
      </w:r>
      <w:r>
        <w:rPr>
          <w:rFonts w:hint="eastAsia"/>
        </w:rPr>
        <w:t>文件中</w:t>
      </w:r>
    </w:p>
    <w:p w14:paraId="00EFD1A9" w14:textId="3939B6D0" w:rsidR="00024167" w:rsidRDefault="00024167" w:rsidP="00892695">
      <w:pPr>
        <w:pStyle w:val="a0"/>
        <w:spacing w:before="120" w:after="120"/>
        <w:ind w:firstLine="480"/>
      </w:pPr>
      <w:r>
        <w:rPr>
          <w:rFonts w:hint="eastAsia"/>
          <w:noProof/>
        </w:rPr>
        <w:drawing>
          <wp:inline distT="0" distB="0" distL="0" distR="0" wp14:anchorId="3511A1F3" wp14:editId="0F152504">
            <wp:extent cx="5761814" cy="771525"/>
            <wp:effectExtent l="0" t="0" r="0" b="0"/>
            <wp:docPr id="4" name="图片 4" descr="data.csv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49B51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5" r="39062" b="67536"/>
                    <a:stretch/>
                  </pic:blipFill>
                  <pic:spPr bwMode="auto">
                    <a:xfrm>
                      <a:off x="0" y="0"/>
                      <a:ext cx="5778992" cy="77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ermEnd w:id="847208468"/>
    <w:p w14:paraId="3F0CEC27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53321059" w14:textId="63743AB8" w:rsidR="00D4081B" w:rsidRDefault="00A81F47" w:rsidP="00AF06EB">
      <w:pPr>
        <w:pStyle w:val="a0"/>
        <w:spacing w:before="120" w:after="120"/>
        <w:ind w:firstLine="480"/>
      </w:pPr>
      <w:permStart w:id="1514153721" w:edGrp="everyone"/>
      <w:r>
        <w:rPr>
          <w:rFonts w:hint="eastAsia"/>
        </w:rPr>
        <w:t>TCP</w:t>
      </w:r>
      <w:r>
        <w:rPr>
          <w:rFonts w:hint="eastAsia"/>
        </w:rPr>
        <w:t>是一种较为可靠的传输协议，他是面向连接的。在此过程中他会进行三次握手（建立连接），四次挥手（撤除连接）。</w:t>
      </w:r>
    </w:p>
    <w:p w14:paraId="7CFD8AD1" w14:textId="156F3001" w:rsidR="00A81F47" w:rsidRDefault="00A81F47" w:rsidP="00AF06EB">
      <w:pPr>
        <w:pStyle w:val="a0"/>
        <w:spacing w:before="120" w:after="120"/>
        <w:ind w:firstLine="480"/>
      </w:pPr>
      <w:r>
        <w:rPr>
          <w:rFonts w:hint="eastAsia"/>
        </w:rPr>
        <w:t>本次实验使我对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的过滤系统有了进一步的了解，包括编译过滤器（</w:t>
      </w:r>
      <w:r>
        <w:rPr>
          <w:rFonts w:hint="eastAsia"/>
        </w:rPr>
        <w:t>compile</w:t>
      </w:r>
      <w:r>
        <w:rPr>
          <w:rFonts w:hint="eastAsia"/>
        </w:rPr>
        <w:t>）和设置过滤器（</w:t>
      </w:r>
      <w:proofErr w:type="spellStart"/>
      <w:r>
        <w:rPr>
          <w:rFonts w:hint="eastAsia"/>
        </w:rPr>
        <w:t>setFilter</w:t>
      </w:r>
      <w:proofErr w:type="spellEnd"/>
      <w:r>
        <w:rPr>
          <w:rFonts w:hint="eastAsia"/>
        </w:rPr>
        <w:t>）</w:t>
      </w:r>
    </w:p>
    <w:p w14:paraId="6591451E" w14:textId="39762100" w:rsidR="00A81F47" w:rsidRPr="00AF06EB" w:rsidRDefault="00A81F47" w:rsidP="00AF06EB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拥有主动模式和被动模式两种传输模式，其中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号端口是用来给服务端发送命令。在被动模式中服务器会给出一个端口用来传送数据。主动模式中，这个端口由</w:t>
      </w:r>
      <w:r w:rsidR="00C11D63">
        <w:rPr>
          <w:rFonts w:hint="eastAsia"/>
        </w:rPr>
        <w:t>客户端给出。</w:t>
      </w:r>
      <w:bookmarkStart w:id="0" w:name="_GoBack"/>
      <w:bookmarkEnd w:id="0"/>
      <w:permEnd w:id="1514153721"/>
    </w:p>
    <w:sectPr w:rsidR="00A81F47" w:rsidRPr="00AF06EB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DC5C5" w14:textId="77777777" w:rsidR="00644F59" w:rsidRDefault="00644F59" w:rsidP="007463A1">
      <w:r>
        <w:separator/>
      </w:r>
    </w:p>
  </w:endnote>
  <w:endnote w:type="continuationSeparator" w:id="0">
    <w:p w14:paraId="304C34F1" w14:textId="77777777" w:rsidR="00644F59" w:rsidRDefault="00644F59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5C543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CB520" w14:textId="77777777" w:rsidR="00644F59" w:rsidRDefault="00644F59" w:rsidP="007463A1">
      <w:r>
        <w:separator/>
      </w:r>
    </w:p>
  </w:footnote>
  <w:footnote w:type="continuationSeparator" w:id="0">
    <w:p w14:paraId="1A5DA986" w14:textId="77777777" w:rsidR="00644F59" w:rsidRDefault="00644F59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A65C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6ED"/>
    <w:rsid w:val="00020260"/>
    <w:rsid w:val="00024167"/>
    <w:rsid w:val="00097805"/>
    <w:rsid w:val="000A36ED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644F59"/>
    <w:rsid w:val="007463A1"/>
    <w:rsid w:val="00892695"/>
    <w:rsid w:val="0097038D"/>
    <w:rsid w:val="00971BF7"/>
    <w:rsid w:val="00A81F47"/>
    <w:rsid w:val="00AC1E74"/>
    <w:rsid w:val="00AF06EB"/>
    <w:rsid w:val="00B377AF"/>
    <w:rsid w:val="00C049ED"/>
    <w:rsid w:val="00C07A96"/>
    <w:rsid w:val="00C11D63"/>
    <w:rsid w:val="00D328C3"/>
    <w:rsid w:val="00D4081B"/>
    <w:rsid w:val="00D44FE3"/>
    <w:rsid w:val="00D452BA"/>
    <w:rsid w:val="00D5691D"/>
    <w:rsid w:val="00DB67B8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61851"/>
  <w15:chartTrackingRefBased/>
  <w15:docId w15:val="{DDC8D7F2-AD47-44FF-A4BF-F1D59577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yua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E6BF7-8BCF-4516-AB38-7C1A0F39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34</TotalTime>
  <Pages>4</Pages>
  <Words>106</Words>
  <Characters>606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宋润涵</dc:creator>
  <cp:keywords/>
  <dc:description/>
  <cp:lastModifiedBy>宋 润涵</cp:lastModifiedBy>
  <cp:revision>4</cp:revision>
  <dcterms:created xsi:type="dcterms:W3CDTF">2020-03-29T07:19:00Z</dcterms:created>
  <dcterms:modified xsi:type="dcterms:W3CDTF">2020-03-30T05:33:00Z</dcterms:modified>
</cp:coreProperties>
</file>