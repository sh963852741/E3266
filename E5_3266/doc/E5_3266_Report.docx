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1EB2C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B7471FE" wp14:editId="4D4608CC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EBE0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12CC46B0" wp14:editId="41C099D7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B1A4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20DB9C13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23FF57EA" w14:textId="77777777" w:rsidR="00AC1E74" w:rsidRDefault="00AC1E74" w:rsidP="00020260">
      <w:pPr>
        <w:spacing w:line="720" w:lineRule="auto"/>
      </w:pPr>
    </w:p>
    <w:p w14:paraId="15DC807E" w14:textId="3322985D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19647069" w:edGrp="everyone"/>
      <w:r w:rsidR="00291C0D" w:rsidRPr="00291C0D">
        <w:rPr>
          <w:rFonts w:ascii="Times New Roman" w:hAnsi="Times New Roman" w:hint="eastAsia"/>
          <w:b/>
          <w:sz w:val="28"/>
          <w:szCs w:val="28"/>
          <w:u w:val="single"/>
        </w:rPr>
        <w:t>实验五</w:t>
      </w:r>
      <w:r w:rsidR="00291C0D" w:rsidRPr="00291C0D">
        <w:rPr>
          <w:rFonts w:ascii="Times New Roman" w:hAnsi="Times New Roman" w:hint="eastAsia"/>
          <w:b/>
          <w:sz w:val="28"/>
          <w:szCs w:val="28"/>
          <w:u w:val="single"/>
        </w:rPr>
        <w:t xml:space="preserve"> CISCO IOS </w:t>
      </w:r>
      <w:r w:rsidR="00291C0D" w:rsidRPr="00291C0D">
        <w:rPr>
          <w:rFonts w:ascii="Times New Roman" w:hAnsi="Times New Roman" w:hint="eastAsia"/>
          <w:b/>
          <w:sz w:val="28"/>
          <w:szCs w:val="28"/>
          <w:u w:val="single"/>
        </w:rPr>
        <w:t>路由器基本配置</w:t>
      </w:r>
      <w:permEnd w:id="419647069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73A20C0" w14:textId="03094BFA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9983142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291C0D">
        <w:rPr>
          <w:rFonts w:ascii="Times New Roman" w:hAnsi="Times New Roman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79983142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C074613" w14:textId="101444F6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67441466" w:edGrp="everyone"/>
      <w:r w:rsidR="00291C0D">
        <w:rPr>
          <w:rFonts w:ascii="Times New Roman" w:hAnsi="Times New Roman" w:hint="eastAsia"/>
          <w:b/>
          <w:sz w:val="28"/>
          <w:szCs w:val="28"/>
          <w:u w:val="single"/>
        </w:rPr>
        <w:t>宋润涵</w:t>
      </w:r>
      <w:permEnd w:id="156744146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E17FA4D" w14:textId="28779E8F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39420648" w:edGrp="everyone"/>
      <w:r w:rsidR="00291C0D">
        <w:rPr>
          <w:rFonts w:ascii="Times New Roman" w:hAnsi="Times New Roman"/>
          <w:b/>
          <w:sz w:val="28"/>
          <w:szCs w:val="28"/>
          <w:u w:val="single"/>
        </w:rPr>
        <w:t>24320182203266</w:t>
      </w:r>
      <w:permEnd w:id="173942064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8EA4D0A" w14:textId="2BF8BD7C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572878358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57287835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351103276" w:edGrp="everyone"/>
      <w:r w:rsidR="00291C0D">
        <w:rPr>
          <w:rFonts w:ascii="Times New Roman" w:hAnsi="Times New Roman"/>
          <w:b/>
          <w:sz w:val="28"/>
          <w:szCs w:val="28"/>
          <w:u w:val="single"/>
        </w:rPr>
        <w:t>4</w:t>
      </w:r>
      <w:permEnd w:id="35110327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398410105" w:edGrp="everyone"/>
      <w:r w:rsidR="00291C0D">
        <w:rPr>
          <w:rFonts w:ascii="Times New Roman" w:hAnsi="Times New Roman"/>
          <w:b/>
          <w:sz w:val="28"/>
          <w:szCs w:val="28"/>
          <w:u w:val="single"/>
        </w:rPr>
        <w:t>8</w:t>
      </w:r>
      <w:permEnd w:id="139841010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F9A5625" w14:textId="4227C3FA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553410520" w:edGrp="everyone"/>
      <w:r w:rsidR="007463A1">
        <w:rPr>
          <w:b/>
          <w:sz w:val="28"/>
          <w:szCs w:val="28"/>
        </w:rPr>
        <w:t>20</w:t>
      </w:r>
      <w:permEnd w:id="553410520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52774995" w:edGrp="everyone"/>
      <w:r w:rsidR="00291C0D"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permEnd w:id="152774995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394988227" w:edGrp="everyone"/>
      <w:r w:rsidR="00291C0D"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 xml:space="preserve"> </w:t>
      </w:r>
      <w:permEnd w:id="39498822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4EE7974B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5A3E786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1BF5B9E7" w14:textId="0115EC81" w:rsidR="00D328C3" w:rsidRPr="00D328C3" w:rsidRDefault="00291C0D" w:rsidP="00D328C3">
      <w:pPr>
        <w:pStyle w:val="a0"/>
        <w:spacing w:before="120" w:after="120"/>
        <w:ind w:firstLine="480"/>
      </w:pPr>
      <w:permStart w:id="1874093902" w:edGrp="everyone"/>
      <w:r w:rsidRPr="00291C0D">
        <w:rPr>
          <w:rFonts w:hint="eastAsia"/>
        </w:rPr>
        <w:t>使用</w:t>
      </w:r>
      <w:r w:rsidRPr="00291C0D">
        <w:rPr>
          <w:rFonts w:hint="eastAsia"/>
        </w:rPr>
        <w:t xml:space="preserve"> Router eSIM v1.1 </w:t>
      </w:r>
      <w:r w:rsidRPr="00291C0D">
        <w:rPr>
          <w:rFonts w:hint="eastAsia"/>
        </w:rPr>
        <w:t>模拟器来模拟路由器的配置环境；使用</w:t>
      </w:r>
      <w:r w:rsidRPr="00291C0D">
        <w:rPr>
          <w:rFonts w:hint="eastAsia"/>
        </w:rPr>
        <w:t xml:space="preserve"> CCNA Network Visualizer 6.0 </w:t>
      </w:r>
      <w:r w:rsidRPr="00291C0D">
        <w:rPr>
          <w:rFonts w:hint="eastAsia"/>
        </w:rPr>
        <w:t>配置静态路由、动态路由和交换机端口的</w:t>
      </w:r>
      <w:r w:rsidRPr="00291C0D">
        <w:rPr>
          <w:rFonts w:hint="eastAsia"/>
        </w:rPr>
        <w:t xml:space="preserve"> VLAN</w:t>
      </w:r>
      <w:r w:rsidRPr="00291C0D">
        <w:rPr>
          <w:rFonts w:hint="eastAsia"/>
        </w:rPr>
        <w:t>（虚拟局域网）。</w:t>
      </w:r>
    </w:p>
    <w:permEnd w:id="1874093902"/>
    <w:p w14:paraId="3CE98B90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023A11E9" w14:textId="2124ECB8" w:rsidR="00291C0D" w:rsidRDefault="00291C0D" w:rsidP="00491B9C">
      <w:pPr>
        <w:pStyle w:val="a0"/>
        <w:spacing w:before="120" w:after="120"/>
        <w:ind w:firstLine="480"/>
      </w:pPr>
      <w:permStart w:id="1311661934" w:edGrp="everyone"/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，</w:t>
      </w:r>
      <w:r w:rsidRPr="00291C0D">
        <w:rPr>
          <w:rFonts w:hint="eastAsia"/>
        </w:rPr>
        <w:t>Router eSIM v1.1</w:t>
      </w:r>
      <w:r>
        <w:rPr>
          <w:rFonts w:hint="eastAsia"/>
        </w:rPr>
        <w:t>，</w:t>
      </w:r>
      <w:r w:rsidRPr="00291C0D">
        <w:rPr>
          <w:rFonts w:hint="eastAsia"/>
        </w:rPr>
        <w:t>CCNA Network Visualizer 6.0</w:t>
      </w:r>
    </w:p>
    <w:permEnd w:id="1311661934"/>
    <w:p w14:paraId="08BD2DA2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5C8C6190" w14:textId="523502F5" w:rsidR="00892695" w:rsidRDefault="000741F2" w:rsidP="00892695">
      <w:pPr>
        <w:pStyle w:val="a0"/>
        <w:spacing w:before="120" w:after="120"/>
        <w:ind w:firstLine="480"/>
        <w:rPr>
          <w:rFonts w:hint="eastAsia"/>
        </w:rPr>
      </w:pPr>
      <w:permStart w:id="1526415059" w:edGrp="everyone"/>
      <w:r>
        <w:rPr>
          <w:rFonts w:hint="eastAsia"/>
        </w:rPr>
        <w:t>网络拓扑结构</w:t>
      </w:r>
    </w:p>
    <w:p w14:paraId="029855B2" w14:textId="56BF4A8B" w:rsidR="000741F2" w:rsidRDefault="000741F2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935CA78" wp14:editId="026797DF">
            <wp:extent cx="5476875" cy="3609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21F1" w14:textId="77777777" w:rsidR="000741F2" w:rsidRDefault="000741F2" w:rsidP="00892695">
      <w:pPr>
        <w:pStyle w:val="a0"/>
        <w:spacing w:before="120" w:after="120"/>
        <w:ind w:firstLine="480"/>
      </w:pPr>
      <w:r>
        <w:rPr>
          <w:rFonts w:hint="eastAsia"/>
        </w:rPr>
        <w:t>设置路由器名称</w:t>
      </w:r>
    </w:p>
    <w:p w14:paraId="039B92A9" w14:textId="39411A74" w:rsidR="000741F2" w:rsidRDefault="000741F2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79D56B9" wp14:editId="627B7731">
            <wp:extent cx="438150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B061" w14:textId="74448588" w:rsidR="000741F2" w:rsidRDefault="000741F2" w:rsidP="0089269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配置路由器接口</w:t>
      </w:r>
    </w:p>
    <w:p w14:paraId="03C3B0D0" w14:textId="689F10A5" w:rsidR="000741F2" w:rsidRDefault="000741F2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8B88234" wp14:editId="20C1314B">
            <wp:extent cx="3733800" cy="790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6F78" w14:textId="77777777" w:rsidR="000741F2" w:rsidRDefault="000741F2" w:rsidP="00892695">
      <w:pPr>
        <w:pStyle w:val="a0"/>
        <w:spacing w:before="120" w:after="120"/>
        <w:ind w:firstLine="480"/>
      </w:pPr>
      <w:r>
        <w:rPr>
          <w:rFonts w:hint="eastAsia"/>
        </w:rPr>
        <w:t>打开路由器接口</w:t>
      </w:r>
    </w:p>
    <w:p w14:paraId="394E6F65" w14:textId="23E81BC6" w:rsidR="000741F2" w:rsidRDefault="000741F2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957F3D2" wp14:editId="5457F193">
            <wp:extent cx="3838575" cy="1257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31DB" w14:textId="7D1B0958" w:rsidR="000741F2" w:rsidRDefault="000741F2" w:rsidP="00892695">
      <w:pPr>
        <w:pStyle w:val="a0"/>
        <w:spacing w:before="120" w:after="120"/>
        <w:ind w:firstLine="480"/>
      </w:pPr>
      <w:r>
        <w:rPr>
          <w:rFonts w:hint="eastAsia"/>
        </w:rPr>
        <w:t>设置串口的时钟频率</w:t>
      </w:r>
    </w:p>
    <w:p w14:paraId="11427C11" w14:textId="53EEE8C4" w:rsidR="000741F2" w:rsidRDefault="000741F2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D434318" wp14:editId="457CC7EE">
            <wp:extent cx="254317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9B6C" w14:textId="456F7834" w:rsidR="000741F2" w:rsidRDefault="007C32AC" w:rsidP="00892695">
      <w:pPr>
        <w:pStyle w:val="a0"/>
        <w:spacing w:before="120" w:after="120"/>
        <w:ind w:firstLine="480"/>
      </w:pPr>
      <w:r>
        <w:rPr>
          <w:rFonts w:hint="eastAsia"/>
        </w:rPr>
        <w:t>配置</w:t>
      </w:r>
      <w:r>
        <w:rPr>
          <w:rFonts w:hint="eastAsia"/>
        </w:rPr>
        <w:t>RIP</w:t>
      </w:r>
      <w:r>
        <w:rPr>
          <w:rFonts w:hint="eastAsia"/>
        </w:rPr>
        <w:t>协议</w:t>
      </w:r>
    </w:p>
    <w:p w14:paraId="60634E56" w14:textId="1E912006" w:rsidR="007C32AC" w:rsidRDefault="007C32AC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D01EAE1" wp14:editId="5E089D99">
            <wp:extent cx="2876550" cy="771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4857" w14:textId="1608FA5D" w:rsidR="007C32AC" w:rsidRDefault="007C32AC" w:rsidP="00892695">
      <w:pPr>
        <w:pStyle w:val="a0"/>
        <w:spacing w:before="120" w:after="120"/>
        <w:ind w:firstLine="480"/>
      </w:pPr>
      <w:r>
        <w:rPr>
          <w:rFonts w:hint="eastAsia"/>
        </w:rPr>
        <w:t>建立</w:t>
      </w:r>
      <w:r>
        <w:rPr>
          <w:rFonts w:hint="eastAsia"/>
        </w:rPr>
        <w:t>IP</w:t>
      </w:r>
      <w:r>
        <w:rPr>
          <w:rFonts w:hint="eastAsia"/>
        </w:rPr>
        <w:t>地址映射</w:t>
      </w:r>
    </w:p>
    <w:p w14:paraId="7179890A" w14:textId="11A00E96" w:rsidR="007C32AC" w:rsidRDefault="007C32AC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98D5269" wp14:editId="077A6DA3">
            <wp:extent cx="4286250" cy="704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7FA9" w14:textId="68C15172" w:rsidR="007C32AC" w:rsidRDefault="007C32AC" w:rsidP="00892695">
      <w:pPr>
        <w:pStyle w:val="a0"/>
        <w:spacing w:before="120" w:after="120"/>
        <w:ind w:firstLine="480"/>
      </w:pPr>
      <w:r>
        <w:rPr>
          <w:rFonts w:hint="eastAsia"/>
        </w:rPr>
        <w:t>设置密码</w:t>
      </w:r>
    </w:p>
    <w:p w14:paraId="445C3A3A" w14:textId="5B5E762D" w:rsidR="007C32AC" w:rsidRDefault="007C32AC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drawing>
          <wp:inline distT="0" distB="0" distL="0" distR="0" wp14:anchorId="5F88C2F3" wp14:editId="374E8AB4">
            <wp:extent cx="3476625" cy="1219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7F68" w14:textId="77777777" w:rsidR="007C32AC" w:rsidRDefault="007C32AC" w:rsidP="0089269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完成情况</w:t>
      </w:r>
    </w:p>
    <w:p w14:paraId="51E88E8A" w14:textId="03037B66" w:rsidR="007C32AC" w:rsidRDefault="007C32AC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0EA007F" wp14:editId="49AA372E">
            <wp:extent cx="5476875" cy="3609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9787" w14:textId="4BD0BB11" w:rsidR="007C32AC" w:rsidRDefault="007C32AC" w:rsidP="00892695">
      <w:pPr>
        <w:pStyle w:val="a0"/>
        <w:spacing w:before="120" w:after="120"/>
        <w:ind w:firstLine="480"/>
      </w:pPr>
      <w:r w:rsidRPr="00291C0D">
        <w:rPr>
          <w:rFonts w:hint="eastAsia"/>
        </w:rPr>
        <w:t>CCNA Network Visualizer 6.0</w:t>
      </w:r>
      <w:r>
        <w:rPr>
          <w:rFonts w:hint="eastAsia"/>
        </w:rPr>
        <w:t>配置路由的网络拓扑</w:t>
      </w:r>
    </w:p>
    <w:p w14:paraId="21A55DDC" w14:textId="4447DD7D" w:rsidR="007C32AC" w:rsidRDefault="007C32AC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F3C818D" wp14:editId="68FC8489">
            <wp:extent cx="5486400" cy="2600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D7E2" w14:textId="1F770F9B" w:rsidR="007C32AC" w:rsidRDefault="007C32AC" w:rsidP="00892695">
      <w:pPr>
        <w:pStyle w:val="a0"/>
        <w:spacing w:before="120" w:after="120"/>
        <w:ind w:firstLine="480"/>
      </w:pPr>
      <w:r>
        <w:rPr>
          <w:rFonts w:hint="eastAsia"/>
        </w:rPr>
        <w:t>连通性测试（</w:t>
      </w:r>
      <w:r>
        <w:rPr>
          <w:rFonts w:hint="eastAsia"/>
        </w:rPr>
        <w:t>Ping</w:t>
      </w:r>
      <w:r>
        <w:rPr>
          <w:rFonts w:hint="eastAsia"/>
        </w:rPr>
        <w:t>）</w:t>
      </w:r>
    </w:p>
    <w:p w14:paraId="469F8B61" w14:textId="77777777" w:rsidR="007C32AC" w:rsidRDefault="007C32AC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31F6AE77" wp14:editId="64837729">
            <wp:extent cx="4829175" cy="1781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8294" w14:textId="1C24B0CE" w:rsidR="007C32AC" w:rsidRDefault="007C32AC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1E9C936" wp14:editId="73270145">
            <wp:extent cx="4819650" cy="962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FC81" w14:textId="0A076D7B" w:rsidR="007C32AC" w:rsidRDefault="007C32AC" w:rsidP="00892695">
      <w:pPr>
        <w:pStyle w:val="a0"/>
        <w:spacing w:before="120" w:after="120"/>
        <w:ind w:firstLine="480"/>
      </w:pPr>
      <w:r>
        <w:rPr>
          <w:rFonts w:hint="eastAsia"/>
        </w:rPr>
        <w:t>配置</w:t>
      </w:r>
      <w:r>
        <w:rPr>
          <w:rFonts w:hint="eastAsia"/>
        </w:rPr>
        <w:t>RIP</w:t>
      </w:r>
      <w:r>
        <w:rPr>
          <w:rFonts w:hint="eastAsia"/>
        </w:rPr>
        <w:t>协议</w:t>
      </w:r>
    </w:p>
    <w:p w14:paraId="3E564FA3" w14:textId="77777777" w:rsidR="007C32AC" w:rsidRDefault="007C32AC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91C1CEC" wp14:editId="05EFD7FB">
            <wp:extent cx="4962525" cy="2990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AC66" w14:textId="103A06CB" w:rsidR="007C32AC" w:rsidRDefault="007C32AC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503BDE32" wp14:editId="4986EBD0">
            <wp:extent cx="4838700" cy="3124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66C6" w14:textId="3AE39E5B" w:rsidR="007C32AC" w:rsidRDefault="007C32AC" w:rsidP="00892695">
      <w:pPr>
        <w:pStyle w:val="a0"/>
        <w:spacing w:before="120" w:after="120"/>
        <w:ind w:firstLine="480"/>
      </w:pPr>
      <w:r w:rsidRPr="007C32AC">
        <w:rPr>
          <w:rFonts w:hint="eastAsia"/>
        </w:rPr>
        <w:t>配置标准访问列表</w:t>
      </w:r>
      <w:r>
        <w:rPr>
          <w:rFonts w:hint="eastAsia"/>
        </w:rPr>
        <w:t>以及它的效果</w:t>
      </w:r>
    </w:p>
    <w:p w14:paraId="714BBF39" w14:textId="77777777" w:rsidR="007C32AC" w:rsidRDefault="007C32AC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2337CA2" wp14:editId="69514340">
            <wp:extent cx="3524250" cy="8286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EDFD" w14:textId="01F3F1E2" w:rsidR="007C32AC" w:rsidRDefault="007C32AC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600C7377" wp14:editId="08716CC2">
            <wp:extent cx="4076700" cy="3924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2E77" w14:textId="07F768DA" w:rsidR="007C32AC" w:rsidRDefault="007C32AC" w:rsidP="00892695">
      <w:pPr>
        <w:pStyle w:val="a0"/>
        <w:spacing w:before="120" w:after="120"/>
        <w:ind w:firstLine="480"/>
      </w:pPr>
      <w:r>
        <w:rPr>
          <w:rFonts w:hint="eastAsia"/>
        </w:rPr>
        <w:t>配置动态访问列表并</w:t>
      </w:r>
      <w:r w:rsidR="00D03C30">
        <w:rPr>
          <w:rFonts w:hint="eastAsia"/>
        </w:rPr>
        <w:t>阻止某</w:t>
      </w:r>
      <w:r w:rsidR="00D03C30">
        <w:rPr>
          <w:rFonts w:hint="eastAsia"/>
        </w:rPr>
        <w:t>IP</w:t>
      </w:r>
      <w:r>
        <w:rPr>
          <w:rFonts w:hint="eastAsia"/>
        </w:rPr>
        <w:t>登陆</w:t>
      </w:r>
      <w:r w:rsidR="00D03C30">
        <w:rPr>
          <w:rFonts w:hint="eastAsia"/>
        </w:rPr>
        <w:t>路由器</w:t>
      </w:r>
    </w:p>
    <w:p w14:paraId="020D0CAD" w14:textId="3A7D5C1B" w:rsidR="00D03C30" w:rsidRDefault="00D03C30" w:rsidP="00D03C30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465E209" wp14:editId="2628CB0C">
            <wp:extent cx="4076700" cy="6953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311084" wp14:editId="4ADEC36B">
            <wp:extent cx="5486400" cy="914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38E1" w14:textId="38B16A22" w:rsidR="00D03C30" w:rsidRDefault="00D03C30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drawing>
          <wp:inline distT="0" distB="0" distL="0" distR="0" wp14:anchorId="78305590" wp14:editId="2AA782B6">
            <wp:extent cx="2190750" cy="1276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67C2" w14:textId="5BEEB083" w:rsidR="00D03C30" w:rsidRDefault="00D03C30" w:rsidP="00892695">
      <w:pPr>
        <w:pStyle w:val="a0"/>
        <w:spacing w:before="120" w:after="120"/>
        <w:ind w:firstLine="480"/>
      </w:pPr>
      <w:r w:rsidRPr="00291C0D">
        <w:rPr>
          <w:rFonts w:hint="eastAsia"/>
        </w:rPr>
        <w:t>CCNA Network Visualizer 6.0</w:t>
      </w:r>
      <w:r>
        <w:rPr>
          <w:rFonts w:hint="eastAsia"/>
        </w:rPr>
        <w:t>配置</w:t>
      </w:r>
      <w:r>
        <w:rPr>
          <w:rFonts w:hint="eastAsia"/>
        </w:rPr>
        <w:t>VLAN</w:t>
      </w:r>
    </w:p>
    <w:p w14:paraId="6EF66E33" w14:textId="40DCF4A5" w:rsidR="00D03C30" w:rsidRDefault="00D03C30" w:rsidP="0089269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设置</w:t>
      </w:r>
      <w:r>
        <w:rPr>
          <w:rFonts w:hint="eastAsia"/>
        </w:rPr>
        <w:t>VTP</w:t>
      </w:r>
      <w:r>
        <w:rPr>
          <w:rFonts w:hint="eastAsia"/>
        </w:rPr>
        <w:t>域</w:t>
      </w:r>
    </w:p>
    <w:p w14:paraId="77A22B0A" w14:textId="66FA2566" w:rsidR="00D03C30" w:rsidRDefault="00D03C30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D0CA3E2" wp14:editId="4FDEEB2A">
            <wp:extent cx="5476875" cy="2809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A80D" w14:textId="43A37329" w:rsidR="00D03C30" w:rsidRDefault="00D03C30" w:rsidP="00892695">
      <w:pPr>
        <w:pStyle w:val="a0"/>
        <w:spacing w:before="120" w:after="120"/>
        <w:ind w:firstLine="480"/>
      </w:pPr>
      <w:r>
        <w:rPr>
          <w:rFonts w:hint="eastAsia"/>
        </w:rPr>
        <w:t>配置</w:t>
      </w:r>
      <w:r>
        <w:rPr>
          <w:rFonts w:hint="eastAsia"/>
        </w:rPr>
        <w:t>trunk</w:t>
      </w:r>
    </w:p>
    <w:p w14:paraId="7085BA01" w14:textId="74D7BAF2" w:rsidR="00D03C30" w:rsidRDefault="00D03C30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1639370" wp14:editId="6592DED5">
            <wp:extent cx="5486400" cy="990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CCC1" w14:textId="465403AE" w:rsidR="00D03C30" w:rsidRDefault="00D03C30" w:rsidP="00892695">
      <w:pPr>
        <w:pStyle w:val="a0"/>
        <w:spacing w:before="120" w:after="120"/>
        <w:ind w:firstLine="480"/>
      </w:pPr>
      <w:r>
        <w:rPr>
          <w:rFonts w:hint="eastAsia"/>
        </w:rPr>
        <w:t>创建</w:t>
      </w:r>
      <w:r>
        <w:rPr>
          <w:rFonts w:hint="eastAsia"/>
        </w:rPr>
        <w:t>VLAN</w:t>
      </w:r>
    </w:p>
    <w:p w14:paraId="201E10CA" w14:textId="3D818B81" w:rsidR="00D03C30" w:rsidRDefault="00D03C30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338F5A67" wp14:editId="17E8BE5C">
            <wp:extent cx="5486400" cy="5829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A875" w14:textId="7874B08D" w:rsidR="00D03C30" w:rsidRDefault="00D03C30" w:rsidP="00892695">
      <w:pPr>
        <w:pStyle w:val="a0"/>
        <w:spacing w:before="120" w:after="120"/>
        <w:ind w:firstLine="480"/>
      </w:pPr>
      <w:r>
        <w:rPr>
          <w:rFonts w:hint="eastAsia"/>
        </w:rPr>
        <w:t>分配交换机接口</w:t>
      </w:r>
    </w:p>
    <w:p w14:paraId="2FA60CC8" w14:textId="4C285F7B" w:rsidR="00D03C30" w:rsidRDefault="00D03C30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AB91D44" wp14:editId="66909A38">
            <wp:extent cx="4295775" cy="5810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4C70" w14:textId="77777777" w:rsidR="00D03C30" w:rsidRDefault="00D03C30" w:rsidP="00892695">
      <w:pPr>
        <w:pStyle w:val="a0"/>
        <w:spacing w:before="120" w:after="120"/>
        <w:ind w:firstLine="480"/>
      </w:pPr>
      <w:r>
        <w:rPr>
          <w:rFonts w:hint="eastAsia"/>
        </w:rPr>
        <w:t>配置第三层交换机</w:t>
      </w:r>
    </w:p>
    <w:p w14:paraId="43E3DA82" w14:textId="068EE592" w:rsidR="00D03C30" w:rsidRDefault="00D03C30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1C9D9DE8" wp14:editId="01B534D5">
            <wp:extent cx="4314825" cy="1352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C2D2" w14:textId="72D13024" w:rsidR="00D03C30" w:rsidRDefault="00D03C30" w:rsidP="00892695">
      <w:pPr>
        <w:pStyle w:val="a0"/>
        <w:spacing w:before="120" w:after="120"/>
        <w:ind w:firstLine="480"/>
      </w:pPr>
      <w:r>
        <w:rPr>
          <w:rFonts w:hint="eastAsia"/>
        </w:rPr>
        <w:t>VALN</w:t>
      </w:r>
      <w:r>
        <w:rPr>
          <w:rFonts w:hint="eastAsia"/>
        </w:rPr>
        <w:t>创建成功</w:t>
      </w:r>
    </w:p>
    <w:p w14:paraId="79AF58A9" w14:textId="2FDC14B9" w:rsidR="00D03C30" w:rsidRDefault="00D03C30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7B489C9" wp14:editId="230EAF82">
            <wp:extent cx="3895725" cy="18859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BDCC" w14:textId="7A4DC22C" w:rsidR="00D03C30" w:rsidRDefault="00D03C30" w:rsidP="00892695">
      <w:pPr>
        <w:pStyle w:val="a0"/>
        <w:spacing w:before="120" w:after="120"/>
        <w:ind w:firstLine="480"/>
      </w:pPr>
      <w:r>
        <w:rPr>
          <w:rFonts w:hint="eastAsia"/>
        </w:rPr>
        <w:t>网络拓扑</w:t>
      </w:r>
    </w:p>
    <w:p w14:paraId="141F0AFF" w14:textId="18A142CE" w:rsidR="00D03C30" w:rsidRPr="007C32AC" w:rsidRDefault="00D03C30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45042C0" wp14:editId="4B265540">
            <wp:extent cx="5476875" cy="34194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526415059"/>
    <w:p w14:paraId="1087B69E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14:paraId="4175950E" w14:textId="020FDF6F" w:rsidR="00D03C30" w:rsidRDefault="00D03C30">
      <w:pPr>
        <w:pStyle w:val="a0"/>
        <w:spacing w:before="120" w:after="120"/>
        <w:ind w:firstLine="480"/>
      </w:pPr>
      <w:permStart w:id="1618682453" w:edGrp="everyone"/>
      <w:r>
        <w:rPr>
          <w:rFonts w:hint="eastAsia"/>
        </w:rPr>
        <w:t>路由器拥有登陆密码和特权密码，两者可以不同。</w:t>
      </w:r>
    </w:p>
    <w:p w14:paraId="35FB4A57" w14:textId="6297F6A4" w:rsidR="00D03C30" w:rsidRDefault="00D03C30">
      <w:pPr>
        <w:pStyle w:val="a0"/>
        <w:spacing w:before="120" w:after="120"/>
        <w:ind w:firstLine="480"/>
      </w:pPr>
      <w:r>
        <w:rPr>
          <w:rFonts w:hint="eastAsia"/>
        </w:rPr>
        <w:t>如何解决网络不通（注意，该设备应拥有</w:t>
      </w:r>
      <w:r>
        <w:rPr>
          <w:rFonts w:hint="eastAsia"/>
        </w:rPr>
        <w:t>IP</w:t>
      </w:r>
      <w:r>
        <w:rPr>
          <w:rFonts w:hint="eastAsia"/>
        </w:rPr>
        <w:t>）：</w:t>
      </w:r>
    </w:p>
    <w:p w14:paraId="690A19ED" w14:textId="5373FB8B" w:rsidR="00D03C30" w:rsidRDefault="00D03C30" w:rsidP="00D03C30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Ping</w:t>
      </w:r>
      <w:r>
        <w:rPr>
          <w:rFonts w:hint="eastAsia"/>
        </w:rPr>
        <w:t>回环地址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，不知为何，在模拟器上无效。</w:t>
      </w:r>
    </w:p>
    <w:p w14:paraId="677D43E9" w14:textId="0066A874" w:rsidR="00D03C30" w:rsidRDefault="00D03C30" w:rsidP="00D03C30">
      <w:pPr>
        <w:pStyle w:val="a0"/>
        <w:numPr>
          <w:ilvl w:val="0"/>
          <w:numId w:val="9"/>
        </w:numPr>
        <w:spacing w:before="120" w:after="120"/>
        <w:ind w:firstLineChars="0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本机</w:t>
      </w:r>
      <w:r>
        <w:rPr>
          <w:rFonts w:hint="eastAsia"/>
        </w:rPr>
        <w:t>IP</w:t>
      </w:r>
      <w:r w:rsidR="00A71B13">
        <w:sym w:font="Wingdings" w:char="F0E0"/>
      </w:r>
      <w:r w:rsidR="00A71B13">
        <w:rPr>
          <w:rFonts w:hint="eastAsia"/>
        </w:rPr>
        <w:t>检查本机问题</w:t>
      </w:r>
      <w:r w:rsidR="00F80040">
        <w:rPr>
          <w:rFonts w:hint="eastAsia"/>
        </w:rPr>
        <w:t>，例如</w:t>
      </w:r>
      <w:r w:rsidR="00F80040">
        <w:rPr>
          <w:rFonts w:hint="eastAsia"/>
        </w:rPr>
        <w:t>IP</w:t>
      </w:r>
      <w:r w:rsidR="00F80040">
        <w:rPr>
          <w:rFonts w:hint="eastAsia"/>
        </w:rPr>
        <w:t>地址与其他主机冲突，</w:t>
      </w:r>
      <w:r w:rsidR="00F80040">
        <w:rPr>
          <w:rFonts w:hint="eastAsia"/>
        </w:rPr>
        <w:t>DHCP</w:t>
      </w:r>
      <w:r w:rsidR="00F80040">
        <w:rPr>
          <w:rFonts w:hint="eastAsia"/>
        </w:rPr>
        <w:t>协议错误等</w:t>
      </w:r>
    </w:p>
    <w:p w14:paraId="62DC2EA7" w14:textId="18D44DAE" w:rsidR="00D03C30" w:rsidRDefault="00D03C30" w:rsidP="00D03C30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Ping</w:t>
      </w:r>
      <w:r w:rsidR="00681F29">
        <w:rPr>
          <w:rFonts w:hint="eastAsia"/>
        </w:rPr>
        <w:t>局域网内</w:t>
      </w:r>
      <w:r>
        <w:rPr>
          <w:rFonts w:hint="eastAsia"/>
        </w:rPr>
        <w:t>IP</w:t>
      </w:r>
      <w:r w:rsidR="00A71B13">
        <w:sym w:font="Wingdings" w:char="F0E0"/>
      </w:r>
      <w:r w:rsidR="00A71B13">
        <w:rPr>
          <w:rFonts w:hint="eastAsia"/>
        </w:rPr>
        <w:t>本局域网内链路问题</w:t>
      </w:r>
    </w:p>
    <w:p w14:paraId="071EFC65" w14:textId="4E24FE85" w:rsidR="00A71B13" w:rsidRDefault="00A71B13" w:rsidP="00D03C30">
      <w:pPr>
        <w:pStyle w:val="a0"/>
        <w:numPr>
          <w:ilvl w:val="0"/>
          <w:numId w:val="9"/>
        </w:numPr>
        <w:spacing w:before="120" w:after="120"/>
        <w:ind w:firstLineChars="0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其他网络网关</w:t>
      </w:r>
      <w:r>
        <w:rPr>
          <w:rFonts w:hint="eastAsia"/>
        </w:rPr>
        <w:t>IP</w:t>
      </w:r>
      <w:r>
        <w:sym w:font="Wingdings" w:char="F0E0"/>
      </w:r>
      <w:r>
        <w:rPr>
          <w:rFonts w:hint="eastAsia"/>
        </w:rPr>
        <w:t>路由器问题，例如路由表设置错误</w:t>
      </w:r>
    </w:p>
    <w:p w14:paraId="04FD9B86" w14:textId="47E4ABA6" w:rsidR="00A71B13" w:rsidRDefault="00A71B13" w:rsidP="00D03C30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一直</w:t>
      </w:r>
      <w:r>
        <w:rPr>
          <w:rFonts w:hint="eastAsia"/>
        </w:rPr>
        <w:t>Ping</w:t>
      </w:r>
      <w:r>
        <w:rPr>
          <w:rFonts w:hint="eastAsia"/>
        </w:rPr>
        <w:t>到目标主机</w:t>
      </w:r>
      <w:r>
        <w:sym w:font="Wingdings" w:char="F0E0"/>
      </w:r>
      <w:r>
        <w:rPr>
          <w:rFonts w:hint="eastAsia"/>
        </w:rPr>
        <w:t>一步步解决问题</w:t>
      </w:r>
    </w:p>
    <w:p w14:paraId="6997332B" w14:textId="5CCBC7D3" w:rsidR="00A71B13" w:rsidRDefault="00A71B13" w:rsidP="00A71B13">
      <w:pPr>
        <w:spacing w:before="120" w:after="120"/>
        <w:ind w:left="480"/>
      </w:pPr>
      <w:r>
        <w:rPr>
          <w:rFonts w:hint="eastAsia"/>
        </w:rPr>
        <w:t>ICMP</w:t>
      </w:r>
      <w:r>
        <w:rPr>
          <w:rFonts w:hint="eastAsia"/>
        </w:rPr>
        <w:t>协议的错误设置会导致网络</w:t>
      </w:r>
      <w:r>
        <w:rPr>
          <w:rFonts w:hint="eastAsia"/>
        </w:rPr>
        <w:t>Ping</w:t>
      </w:r>
      <w:r>
        <w:rPr>
          <w:rFonts w:hint="eastAsia"/>
        </w:rPr>
        <w:t>不通</w:t>
      </w:r>
      <w:r w:rsidR="00681F29">
        <w:rPr>
          <w:rFonts w:hint="eastAsia"/>
        </w:rPr>
        <w:t>。</w:t>
      </w:r>
    </w:p>
    <w:p w14:paraId="10BDD27B" w14:textId="7F45CD7C" w:rsidR="00681F29" w:rsidRDefault="00681F29" w:rsidP="00A71B13">
      <w:pPr>
        <w:spacing w:before="120" w:after="120"/>
        <w:ind w:left="480"/>
        <w:rPr>
          <w:rFonts w:hint="eastAsia"/>
        </w:rPr>
      </w:pPr>
      <w:r>
        <w:rPr>
          <w:rFonts w:hint="eastAsia"/>
        </w:rPr>
        <w:t>有些交换机可以工作在第三层，具备路由功能。</w:t>
      </w:r>
    </w:p>
    <w:permEnd w:id="1618682453"/>
    <w:p w14:paraId="1B028FC2" w14:textId="77777777" w:rsidR="00D03C30" w:rsidRPr="00D4081B" w:rsidRDefault="00D03C30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p w14:paraId="044AFA64" w14:textId="7D8CA868"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36"/>
      <w:footerReference w:type="default" r:id="rId37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EE2A3" w14:textId="77777777" w:rsidR="00162D5F" w:rsidRDefault="00162D5F" w:rsidP="007463A1">
      <w:r>
        <w:separator/>
      </w:r>
    </w:p>
  </w:endnote>
  <w:endnote w:type="continuationSeparator" w:id="0">
    <w:p w14:paraId="4523CFB4" w14:textId="77777777" w:rsidR="00162D5F" w:rsidRDefault="00162D5F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BDD8C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12845" w14:textId="77777777" w:rsidR="00162D5F" w:rsidRDefault="00162D5F" w:rsidP="007463A1">
      <w:r>
        <w:separator/>
      </w:r>
    </w:p>
  </w:footnote>
  <w:footnote w:type="continuationSeparator" w:id="0">
    <w:p w14:paraId="526BBBA9" w14:textId="77777777" w:rsidR="00162D5F" w:rsidRDefault="00162D5F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E983B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F1A7D"/>
    <w:multiLevelType w:val="hybridMultilevel"/>
    <w:tmpl w:val="1464818E"/>
    <w:lvl w:ilvl="0" w:tplc="5F525E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C0D"/>
    <w:rsid w:val="00020260"/>
    <w:rsid w:val="000741F2"/>
    <w:rsid w:val="00097805"/>
    <w:rsid w:val="0011621D"/>
    <w:rsid w:val="00162D5F"/>
    <w:rsid w:val="001A5A3B"/>
    <w:rsid w:val="002122E7"/>
    <w:rsid w:val="00291C0D"/>
    <w:rsid w:val="00361E53"/>
    <w:rsid w:val="003D6017"/>
    <w:rsid w:val="00454347"/>
    <w:rsid w:val="00491B9C"/>
    <w:rsid w:val="004F7E27"/>
    <w:rsid w:val="00542597"/>
    <w:rsid w:val="00681F29"/>
    <w:rsid w:val="007463A1"/>
    <w:rsid w:val="007C32AC"/>
    <w:rsid w:val="00892695"/>
    <w:rsid w:val="0097038D"/>
    <w:rsid w:val="00A71B13"/>
    <w:rsid w:val="00AC1E74"/>
    <w:rsid w:val="00B377AF"/>
    <w:rsid w:val="00C049ED"/>
    <w:rsid w:val="00C07A96"/>
    <w:rsid w:val="00D03C30"/>
    <w:rsid w:val="00D328C3"/>
    <w:rsid w:val="00D4081B"/>
    <w:rsid w:val="00D44FE3"/>
    <w:rsid w:val="00D452BA"/>
    <w:rsid w:val="00D5691D"/>
    <w:rsid w:val="00DC75FE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7EAA3"/>
  <w15:chartTrackingRefBased/>
  <w15:docId w15:val="{803D9CD5-1412-440D-B1FA-32CCF9A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yua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AC609-6316-4915-A568-A033154BB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68</TotalTime>
  <Pages>11</Pages>
  <Words>127</Words>
  <Characters>725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宋润涵</dc:creator>
  <cp:keywords/>
  <dc:description/>
  <cp:lastModifiedBy>宋 润涵</cp:lastModifiedBy>
  <cp:revision>3</cp:revision>
  <dcterms:created xsi:type="dcterms:W3CDTF">2020-04-12T02:44:00Z</dcterms:created>
  <dcterms:modified xsi:type="dcterms:W3CDTF">2020-04-12T03:52:00Z</dcterms:modified>
</cp:coreProperties>
</file>